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9C3B7" w14:textId="77777777" w:rsidR="006C7976" w:rsidRPr="00717E4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>Introduction</w:t>
      </w:r>
    </w:p>
    <w:p w14:paraId="18E617A1" w14:textId="77777777" w:rsidR="006C7976" w:rsidRPr="00717E4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>Research Question</w:t>
      </w:r>
    </w:p>
    <w:p w14:paraId="4E252E4A" w14:textId="77777777" w:rsidR="006C7976" w:rsidRPr="00717E4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>Current technology – Keyboard Types</w:t>
      </w:r>
    </w:p>
    <w:p w14:paraId="036DAC92" w14:textId="77777777" w:rsidR="006C7976" w:rsidRPr="00717E4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Full Keyboards</w:t>
      </w:r>
    </w:p>
    <w:p w14:paraId="21820ECB" w14:textId="77777777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>QWERTY</w:t>
      </w:r>
    </w:p>
    <w:p w14:paraId="157E4C9A" w14:textId="50DEEDE9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proofErr w:type="spellStart"/>
      <w:r w:rsidRPr="00717E44">
        <w:rPr>
          <w:rFonts w:ascii="Arial" w:hAnsi="Arial"/>
          <w:sz w:val="22"/>
          <w:szCs w:val="22"/>
        </w:rPr>
        <w:t>Dvorj</w:t>
      </w:r>
      <w:r w:rsidR="0093775E" w:rsidRPr="00717E44">
        <w:rPr>
          <w:rFonts w:ascii="Arial" w:hAnsi="Arial"/>
          <w:sz w:val="22"/>
          <w:szCs w:val="22"/>
        </w:rPr>
        <w:t>a</w:t>
      </w:r>
      <w:r w:rsidRPr="00717E44">
        <w:rPr>
          <w:rFonts w:ascii="Arial" w:hAnsi="Arial"/>
          <w:sz w:val="22"/>
          <w:szCs w:val="22"/>
        </w:rPr>
        <w:t>k</w:t>
      </w:r>
      <w:proofErr w:type="spellEnd"/>
      <w:r w:rsidR="0093775E" w:rsidRPr="00717E44">
        <w:rPr>
          <w:rFonts w:ascii="Arial" w:hAnsi="Arial"/>
          <w:sz w:val="22"/>
          <w:szCs w:val="22"/>
        </w:rPr>
        <w:t>-layout</w:t>
      </w:r>
    </w:p>
    <w:p w14:paraId="294D7508" w14:textId="546E8F3E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 xml:space="preserve">Mini </w:t>
      </w:r>
      <w:r w:rsidR="0093775E" w:rsidRPr="00717E44">
        <w:rPr>
          <w:rFonts w:ascii="Arial" w:hAnsi="Arial"/>
          <w:sz w:val="22"/>
          <w:szCs w:val="22"/>
        </w:rPr>
        <w:t>QWERTY</w:t>
      </w:r>
    </w:p>
    <w:p w14:paraId="1B8F7984" w14:textId="77777777" w:rsidR="006C7976" w:rsidRPr="00717E4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Chorded Keyboards</w:t>
      </w:r>
    </w:p>
    <w:p w14:paraId="6A358CF9" w14:textId="77777777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>Twiddler</w:t>
      </w:r>
    </w:p>
    <w:p w14:paraId="236E2C5D" w14:textId="77777777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proofErr w:type="spellStart"/>
      <w:r w:rsidRPr="00717E44">
        <w:rPr>
          <w:rFonts w:ascii="Arial" w:hAnsi="Arial"/>
          <w:sz w:val="22"/>
          <w:szCs w:val="22"/>
        </w:rPr>
        <w:t>Microwriter</w:t>
      </w:r>
      <w:proofErr w:type="spellEnd"/>
    </w:p>
    <w:p w14:paraId="54A8A195" w14:textId="77777777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>Frog pad</w:t>
      </w:r>
    </w:p>
    <w:p w14:paraId="644BBB00" w14:textId="77777777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>Chorded gloves</w:t>
      </w:r>
    </w:p>
    <w:p w14:paraId="4851E217" w14:textId="77777777" w:rsidR="006C7976" w:rsidRPr="00717E4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Combinations</w:t>
      </w:r>
    </w:p>
    <w:p w14:paraId="085B6633" w14:textId="77777777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>Half QWERTY</w:t>
      </w:r>
    </w:p>
    <w:p w14:paraId="356C5DD6" w14:textId="7A3DE7EA" w:rsidR="006C7976" w:rsidRPr="00717E4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>Devising different Systems</w:t>
      </w:r>
    </w:p>
    <w:p w14:paraId="1958B422" w14:textId="77777777" w:rsidR="006C7976" w:rsidRPr="00717E4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>System of Entry</w:t>
      </w:r>
    </w:p>
    <w:p w14:paraId="7B034A93" w14:textId="7D1C26FA" w:rsidR="006C7976" w:rsidRPr="00717E4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 xml:space="preserve">Repeated </w:t>
      </w:r>
      <w:r w:rsidR="0093775E" w:rsidRPr="00717E44">
        <w:rPr>
          <w:rFonts w:ascii="Arial" w:hAnsi="Arial"/>
          <w:sz w:val="24"/>
          <w:szCs w:val="24"/>
        </w:rPr>
        <w:t>B</w:t>
      </w:r>
      <w:r w:rsidRPr="00717E44">
        <w:rPr>
          <w:rFonts w:ascii="Arial" w:hAnsi="Arial"/>
          <w:sz w:val="24"/>
          <w:szCs w:val="24"/>
        </w:rPr>
        <w:t>utton push</w:t>
      </w:r>
      <w:r w:rsidR="0093775E" w:rsidRPr="00717E44">
        <w:rPr>
          <w:rFonts w:ascii="Arial" w:hAnsi="Arial"/>
          <w:sz w:val="24"/>
          <w:szCs w:val="24"/>
        </w:rPr>
        <w:t>-</w:t>
      </w:r>
      <w:r w:rsidRPr="00717E44">
        <w:rPr>
          <w:rFonts w:ascii="Arial" w:hAnsi="Arial"/>
          <w:sz w:val="24"/>
          <w:szCs w:val="24"/>
        </w:rPr>
        <w:t>sequence</w:t>
      </w:r>
    </w:p>
    <w:p w14:paraId="4850DB85" w14:textId="77777777" w:rsidR="006C7976" w:rsidRPr="00717E44" w:rsidRDefault="006C7976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Combinatory Systems</w:t>
      </w:r>
    </w:p>
    <w:p w14:paraId="6102495E" w14:textId="70004219" w:rsidR="006C7976" w:rsidRPr="00717E44" w:rsidRDefault="0093775E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 xml:space="preserve">‘Pure’ </w:t>
      </w:r>
      <w:r w:rsidR="006C7976" w:rsidRPr="00717E44">
        <w:rPr>
          <w:rFonts w:ascii="Arial" w:hAnsi="Arial"/>
          <w:sz w:val="22"/>
          <w:szCs w:val="22"/>
        </w:rPr>
        <w:t xml:space="preserve">Combinations </w:t>
      </w:r>
    </w:p>
    <w:p w14:paraId="1C3D2956" w14:textId="0918F5A5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>Combinations with Soft Key</w:t>
      </w:r>
    </w:p>
    <w:p w14:paraId="1D946DAC" w14:textId="38A1CA7B" w:rsidR="006C7976" w:rsidRPr="00717E44" w:rsidRDefault="006C7976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>Permutations</w:t>
      </w:r>
      <w:r w:rsidR="0093775E" w:rsidRPr="00717E44">
        <w:rPr>
          <w:rFonts w:ascii="Arial" w:hAnsi="Arial"/>
          <w:sz w:val="22"/>
          <w:szCs w:val="22"/>
        </w:rPr>
        <w:t xml:space="preserve"> with sequence order important</w:t>
      </w:r>
    </w:p>
    <w:p w14:paraId="2FC58300" w14:textId="1D76888A" w:rsidR="006C7976" w:rsidRPr="00717E44" w:rsidRDefault="006C7976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>System of Letter Placement</w:t>
      </w:r>
    </w:p>
    <w:p w14:paraId="509163F8" w14:textId="59379EEE" w:rsidR="0093775E" w:rsidRPr="00717E4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Empirical evaluation on frequency</w:t>
      </w:r>
    </w:p>
    <w:p w14:paraId="02B2F44D" w14:textId="19ECFF67" w:rsidR="0093775E" w:rsidRPr="00717E4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Alphabetical order</w:t>
      </w:r>
    </w:p>
    <w:p w14:paraId="43B0ACE7" w14:textId="77777777" w:rsidR="0093775E" w:rsidRPr="00717E4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Standard keyboard layout</w:t>
      </w:r>
    </w:p>
    <w:p w14:paraId="58FCA4AB" w14:textId="2DD691E1" w:rsidR="00DC5C4E" w:rsidRPr="00717E44" w:rsidRDefault="0093775E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 xml:space="preserve">Determination of </w:t>
      </w:r>
      <w:r w:rsidR="006C7976" w:rsidRPr="00717E44">
        <w:rPr>
          <w:rFonts w:ascii="Arial" w:hAnsi="Arial"/>
          <w:sz w:val="28"/>
          <w:szCs w:val="28"/>
        </w:rPr>
        <w:t>Physical Im</w:t>
      </w:r>
      <w:r w:rsidRPr="00717E44">
        <w:rPr>
          <w:rFonts w:ascii="Arial" w:hAnsi="Arial"/>
          <w:sz w:val="28"/>
          <w:szCs w:val="28"/>
        </w:rPr>
        <w:t>p</w:t>
      </w:r>
      <w:r w:rsidR="006C7976" w:rsidRPr="00717E44">
        <w:rPr>
          <w:rFonts w:ascii="Arial" w:hAnsi="Arial"/>
          <w:sz w:val="28"/>
          <w:szCs w:val="28"/>
        </w:rPr>
        <w:t>lementation</w:t>
      </w:r>
    </w:p>
    <w:p w14:paraId="7EA6EC93" w14:textId="6EFF40B2" w:rsidR="0093775E" w:rsidRPr="00717E4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Table-bound</w:t>
      </w:r>
    </w:p>
    <w:p w14:paraId="5161ED5A" w14:textId="06DFF111" w:rsidR="0093775E" w:rsidRPr="00717E4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Handheld</w:t>
      </w:r>
    </w:p>
    <w:p w14:paraId="582FD4BE" w14:textId="2DF64B36" w:rsidR="0093775E" w:rsidRPr="00717E44" w:rsidRDefault="0093775E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>Evaluation and Analysis of Learning and Usage</w:t>
      </w:r>
    </w:p>
    <w:p w14:paraId="5CB02A03" w14:textId="10C2847D" w:rsidR="0093775E" w:rsidRPr="00717E4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Efficiency and Frequency of Mistakes</w:t>
      </w:r>
    </w:p>
    <w:p w14:paraId="11617C11" w14:textId="181F1683" w:rsidR="0093775E" w:rsidRPr="00717E44" w:rsidRDefault="0093775E" w:rsidP="00A34BEE">
      <w:pPr>
        <w:pStyle w:val="ListParagraph"/>
        <w:numPr>
          <w:ilvl w:val="2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00717E44">
        <w:rPr>
          <w:rFonts w:ascii="Arial" w:hAnsi="Arial"/>
          <w:sz w:val="22"/>
          <w:szCs w:val="22"/>
        </w:rPr>
        <w:t>For each combination of System of entry and letter Placement</w:t>
      </w:r>
    </w:p>
    <w:p w14:paraId="356C797E" w14:textId="344C938C" w:rsidR="0093775E" w:rsidRPr="00717E4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Comparison of Models</w:t>
      </w:r>
    </w:p>
    <w:p w14:paraId="78C535B3" w14:textId="20DDAA42" w:rsidR="0093775E" w:rsidRPr="00717E44" w:rsidRDefault="0093775E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>Improvements</w:t>
      </w:r>
    </w:p>
    <w:p w14:paraId="5D53D13E" w14:textId="0A8D12DC" w:rsidR="0093775E" w:rsidRPr="00717E44" w:rsidRDefault="0093775E" w:rsidP="00A34BEE">
      <w:pPr>
        <w:pStyle w:val="ListParagraph"/>
        <w:numPr>
          <w:ilvl w:val="1"/>
          <w:numId w:val="1"/>
        </w:numPr>
        <w:spacing w:line="276" w:lineRule="auto"/>
        <w:rPr>
          <w:rFonts w:ascii="Arial" w:hAnsi="Arial"/>
          <w:sz w:val="24"/>
          <w:szCs w:val="24"/>
        </w:rPr>
      </w:pPr>
      <w:r w:rsidRPr="00717E44">
        <w:rPr>
          <w:rFonts w:ascii="Arial" w:hAnsi="Arial"/>
          <w:sz w:val="24"/>
          <w:szCs w:val="24"/>
        </w:rPr>
        <w:t>Visual Guide</w:t>
      </w:r>
    </w:p>
    <w:p w14:paraId="01AAED30" w14:textId="0F789AF7" w:rsidR="0093775E" w:rsidRPr="00717E44" w:rsidRDefault="0093775E" w:rsidP="00A34BE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  <w:szCs w:val="28"/>
        </w:rPr>
      </w:pPr>
      <w:r w:rsidRPr="00717E44">
        <w:rPr>
          <w:rFonts w:ascii="Arial" w:hAnsi="Arial"/>
          <w:sz w:val="28"/>
          <w:szCs w:val="28"/>
        </w:rPr>
        <w:t>Conclusion</w:t>
      </w:r>
    </w:p>
    <w:sectPr w:rsidR="0093775E" w:rsidRPr="00717E44" w:rsidSect="00A34BEE">
      <w:pgSz w:w="12240" w:h="15840"/>
      <w:pgMar w:top="1440" w:right="180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9352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7976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C7976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17E44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75E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4BEE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5FD5EC2"/>
  <w15:docId w15:val="{13F0E9F8-D715-4561-BA2C-16CBB810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C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C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ii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736199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2011-12-27T17:57:00+00:00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1401932</Value>
      <Value>1401942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Table of Contents (Formal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TP102807613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9F916-5ABA-4541-813C-C999B7456EF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ECCEF-0F79-47A6-B60B-A42E72F77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>Microsoft Corporation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Sam Ebner</dc:creator>
  <cp:lastModifiedBy>Sam Ebner</cp:lastModifiedBy>
  <cp:revision>2</cp:revision>
  <dcterms:created xsi:type="dcterms:W3CDTF">2021-01-20T11:21:00Z</dcterms:created>
  <dcterms:modified xsi:type="dcterms:W3CDTF">2021-01-20T11:47:00Z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